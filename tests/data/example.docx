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40" w:rsidRPr="00C73763" w:rsidRDefault="00C73763">
      <w:pPr>
        <w:rPr>
          <w:rFonts w:ascii="Frutiger LT 47 LightCn" w:hAnsi="Frutiger LT 47 LightCn"/>
          <w:vanish/>
          <w:sz w:val="22"/>
          <w:szCs w:val="22"/>
        </w:rPr>
      </w:pPr>
      <w:r w:rsidRPr="00C73763">
        <w:rPr>
          <w:rFonts w:ascii="Frutiger LT 47 LightCn" w:hAnsi="Frutiger LT 47 LightCn"/>
          <w:vanish/>
          <w:sz w:val="22"/>
          <w:szCs w:val="22"/>
        </w:rPr>
        <w:t>4007310</w:t>
      </w:r>
    </w:p>
    <w:p w:rsidR="00C73763" w:rsidRPr="00E36981" w:rsidRDefault="00C73763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p w:rsidR="004D624B" w:rsidRPr="00E36981" w:rsidRDefault="004D624B">
      <w:pPr>
        <w:rPr>
          <w:rFonts w:ascii="Frutiger LT 47 LightCn" w:hAnsi="Frutiger LT 47 LightCn"/>
          <w:sz w:val="22"/>
          <w:szCs w:val="22"/>
        </w:rPr>
      </w:pPr>
    </w:p>
    <w:p w:rsidR="004D624B" w:rsidRPr="00E36981" w:rsidRDefault="004D624B">
      <w:pPr>
        <w:rPr>
          <w:rFonts w:ascii="Frutiger LT 47 LightCn" w:hAnsi="Frutiger LT 47 LightCn"/>
          <w:sz w:val="22"/>
          <w:szCs w:val="22"/>
        </w:rPr>
      </w:pPr>
    </w:p>
    <w:p w:rsidR="004D624B" w:rsidRPr="00E36981" w:rsidRDefault="004D624B">
      <w:pPr>
        <w:rPr>
          <w:rFonts w:ascii="Frutiger LT 47 LightCn" w:hAnsi="Frutiger LT 47 LightCn"/>
          <w:sz w:val="22"/>
          <w:szCs w:val="22"/>
        </w:rPr>
      </w:pPr>
    </w:p>
    <w:p w:rsidR="004D624B" w:rsidRPr="00E36981" w:rsidRDefault="004D624B">
      <w:pPr>
        <w:rPr>
          <w:rFonts w:ascii="Frutiger LT 47 LightCn" w:hAnsi="Frutiger LT 47 LightCn"/>
          <w:sz w:val="22"/>
          <w:szCs w:val="22"/>
        </w:rPr>
      </w:pPr>
    </w:p>
    <w:p w:rsidR="00751540" w:rsidRPr="00E36981" w:rsidRDefault="00A64998">
      <w:pPr>
        <w:rPr>
          <w:rFonts w:ascii="Frutiger LT 47 LightCn" w:hAnsi="Frutiger LT 47 LightCn"/>
          <w:sz w:val="22"/>
          <w:szCs w:val="22"/>
        </w:rPr>
      </w:pPr>
      <w:proofErr w:type="spellStart"/>
      <w:r>
        <w:rPr>
          <w:rFonts w:ascii="Frutiger LT 47 LightCn" w:hAnsi="Frutiger LT 47 LightCn"/>
          <w:sz w:val="22"/>
          <w:szCs w:val="22"/>
        </w:rPr>
        <w:t>Graceland</w:t>
      </w:r>
      <w:proofErr w:type="spellEnd"/>
      <w:r w:rsidR="00751540" w:rsidRPr="00E36981">
        <w:rPr>
          <w:rFonts w:ascii="Frutiger LT 47 LightCn" w:hAnsi="Frutiger LT 47 LightCn"/>
          <w:sz w:val="22"/>
          <w:szCs w:val="22"/>
        </w:rPr>
        <w:t>,</w:t>
      </w:r>
      <w:r w:rsidR="00F86C9C">
        <w:rPr>
          <w:rFonts w:ascii="Frutiger LT 47 LightCn" w:hAnsi="Frutiger LT 47 LightCn"/>
          <w:sz w:val="22"/>
          <w:szCs w:val="22"/>
        </w:rPr>
        <w:t xml:space="preserve"> </w:t>
      </w:r>
      <w:r w:rsidR="00E07157">
        <w:rPr>
          <w:rFonts w:ascii="Frutiger LT 47 LightCn" w:hAnsi="Frutiger LT 47 LightCn"/>
          <w:sz w:val="22"/>
          <w:szCs w:val="22"/>
        </w:rPr>
        <w:fldChar w:fldCharType="begin"/>
      </w:r>
      <w:r w:rsidR="00E07157">
        <w:rPr>
          <w:rFonts w:ascii="Frutiger LT 47 LightCn" w:hAnsi="Frutiger LT 47 LightCn"/>
          <w:sz w:val="22"/>
          <w:szCs w:val="22"/>
        </w:rPr>
        <w:instrText xml:space="preserve"> TIME \@ "d. MMMM yyyy" </w:instrText>
      </w:r>
      <w:r w:rsidR="00E07157">
        <w:rPr>
          <w:rFonts w:ascii="Frutiger LT 47 LightCn" w:hAnsi="Frutiger LT 47 LightCn"/>
          <w:sz w:val="22"/>
          <w:szCs w:val="22"/>
        </w:rPr>
        <w:fldChar w:fldCharType="separate"/>
      </w:r>
      <w:r>
        <w:rPr>
          <w:rFonts w:ascii="Frutiger LT 47 LightCn" w:hAnsi="Frutiger LT 47 LightCn"/>
          <w:noProof/>
          <w:sz w:val="22"/>
          <w:szCs w:val="22"/>
        </w:rPr>
        <w:t>31. Mai 2018</w:t>
      </w:r>
      <w:r w:rsidR="00E07157">
        <w:rPr>
          <w:rFonts w:ascii="Frutiger LT 47 LightCn" w:hAnsi="Frutiger LT 47 LightCn"/>
          <w:sz w:val="22"/>
          <w:szCs w:val="22"/>
        </w:rPr>
        <w:fldChar w:fldCharType="end"/>
      </w:r>
    </w:p>
    <w:p w:rsidR="00751540" w:rsidRPr="00E36981" w:rsidRDefault="00751540">
      <w:pPr>
        <w:tabs>
          <w:tab w:val="right" w:pos="2268"/>
        </w:tabs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ab/>
        <w:t xml:space="preserve"> </w:t>
      </w:r>
    </w:p>
    <w:p w:rsidR="00751540" w:rsidRPr="00E36981" w:rsidRDefault="00751540">
      <w:pPr>
        <w:tabs>
          <w:tab w:val="right" w:pos="2268"/>
        </w:tabs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ab/>
      </w:r>
    </w:p>
    <w:p w:rsidR="00751540" w:rsidRPr="00E36981" w:rsidRDefault="00751540" w:rsidP="006C0D3A">
      <w:pPr>
        <w:pStyle w:val="berschrift1"/>
        <w:framePr w:wrap="notBeside" w:x="1222" w:y="3905"/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>Bestätigung</w:t>
      </w:r>
    </w:p>
    <w:p w:rsidR="006C0D3A" w:rsidRPr="00E36981" w:rsidRDefault="006C0D3A">
      <w:pPr>
        <w:tabs>
          <w:tab w:val="left" w:pos="2977"/>
        </w:tabs>
        <w:spacing w:line="300" w:lineRule="atLeast"/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2977"/>
        </w:tabs>
        <w:spacing w:line="300" w:lineRule="atLeast"/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>Wir bestätigen, dass</w:t>
      </w:r>
      <w:r w:rsidR="003E070D" w:rsidRPr="00E36981">
        <w:rPr>
          <w:rFonts w:ascii="Frutiger LT 47 LightCn" w:hAnsi="Frutiger LT 47 LightCn"/>
          <w:sz w:val="22"/>
          <w:szCs w:val="22"/>
        </w:rPr>
        <w:tab/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Schueler_Name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«Schueler_Name»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  <w:r w:rsidR="00B729F0">
        <w:rPr>
          <w:rFonts w:ascii="Frutiger LT 47 LightCn" w:hAnsi="Frutiger LT 47 LightCn"/>
          <w:sz w:val="22"/>
          <w:szCs w:val="22"/>
        </w:rPr>
        <w:t xml:space="preserve"> </w:t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Schueler_Vorname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«Schueler_Vorname»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  <w:r w:rsidRPr="00E36981">
        <w:rPr>
          <w:rFonts w:ascii="Frutiger LT 47 LightCn" w:hAnsi="Frutiger LT 47 LightCn"/>
          <w:sz w:val="22"/>
          <w:szCs w:val="22"/>
        </w:rPr>
        <w:tab/>
        <w:t xml:space="preserve">  </w:t>
      </w:r>
      <w:r w:rsidRPr="00E36981">
        <w:rPr>
          <w:rFonts w:ascii="Frutiger LT 47 LightCn" w:hAnsi="Frutiger LT 47 LightCn"/>
          <w:sz w:val="22"/>
          <w:szCs w:val="22"/>
        </w:rPr>
        <w:br/>
        <w:t>geboren am</w:t>
      </w:r>
      <w:r w:rsidRPr="00E36981">
        <w:rPr>
          <w:rFonts w:ascii="Frutiger LT 47 LightCn" w:hAnsi="Frutiger LT 47 LightCn"/>
          <w:sz w:val="22"/>
          <w:szCs w:val="22"/>
        </w:rPr>
        <w:tab/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Schueler_Geburtstag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«Schueler_Geburtstag»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  <w:r w:rsidR="00B729F0" w:rsidRPr="00E36981">
        <w:rPr>
          <w:rFonts w:ascii="Frutiger LT 47 LightCn" w:hAnsi="Frutiger LT 47 LightCn"/>
          <w:sz w:val="22"/>
          <w:szCs w:val="22"/>
        </w:rPr>
        <w:t xml:space="preserve"> </w:t>
      </w:r>
    </w:p>
    <w:p w:rsidR="00751540" w:rsidRPr="00E36981" w:rsidRDefault="00751540">
      <w:pPr>
        <w:tabs>
          <w:tab w:val="left" w:pos="2977"/>
        </w:tabs>
        <w:spacing w:line="300" w:lineRule="atLeast"/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>wohnhaft</w:t>
      </w:r>
      <w:r w:rsidRPr="00E36981">
        <w:rPr>
          <w:rFonts w:ascii="Frutiger LT 47 LightCn" w:hAnsi="Frutiger LT 47 LightCn"/>
          <w:sz w:val="22"/>
          <w:szCs w:val="22"/>
        </w:rPr>
        <w:tab/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Schueler_Strasse_Nr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«Schueler_Strasse_Nr»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  <w:r w:rsidR="00C73763">
        <w:rPr>
          <w:rFonts w:ascii="Frutiger LT 47 LightCn" w:hAnsi="Frutiger LT 47 LightCn"/>
          <w:sz w:val="22"/>
          <w:szCs w:val="22"/>
        </w:rPr>
        <w:t xml:space="preserve">, </w:t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Schueler_PLZ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«Schueler_PLZ»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  <w:r w:rsidR="00B729F0">
        <w:rPr>
          <w:rFonts w:ascii="Frutiger LT 47 LightCn" w:hAnsi="Frutiger LT 47 LightCn"/>
          <w:sz w:val="22"/>
          <w:szCs w:val="22"/>
        </w:rPr>
        <w:t xml:space="preserve"> </w:t>
      </w:r>
      <w:r w:rsidR="00B729F0">
        <w:rPr>
          <w:rFonts w:ascii="Frutiger LT 47 LightCn" w:hAnsi="Frutiger LT 47 LightCn"/>
          <w:sz w:val="22"/>
          <w:szCs w:val="22"/>
        </w:rPr>
        <w:fldChar w:fldCharType="begin"/>
      </w:r>
      <w:r w:rsidR="00B729F0">
        <w:rPr>
          <w:rFonts w:ascii="Frutiger LT 47 LightCn" w:hAnsi="Frutiger LT 47 LightCn"/>
          <w:sz w:val="22"/>
          <w:szCs w:val="22"/>
        </w:rPr>
        <w:instrText xml:space="preserve"> MERGEFIELD  Schueler_Ort  \* MERGEFORMAT </w:instrText>
      </w:r>
      <w:r w:rsidR="00B729F0">
        <w:rPr>
          <w:rFonts w:ascii="Frutiger LT 47 LightCn" w:hAnsi="Frutiger LT 47 LightCn"/>
          <w:sz w:val="22"/>
          <w:szCs w:val="22"/>
        </w:rPr>
        <w:fldChar w:fldCharType="separate"/>
      </w:r>
      <w:r w:rsidR="00B729F0">
        <w:rPr>
          <w:rFonts w:ascii="Frutiger LT 47 LightCn" w:hAnsi="Frutiger LT 47 LightCn"/>
          <w:noProof/>
          <w:sz w:val="22"/>
          <w:szCs w:val="22"/>
        </w:rPr>
        <w:t>«Schueler_Ort»</w:t>
      </w:r>
      <w:r w:rsidR="00B729F0">
        <w:rPr>
          <w:rFonts w:ascii="Frutiger LT 47 LightCn" w:hAnsi="Frutiger LT 47 LightCn"/>
          <w:sz w:val="22"/>
          <w:szCs w:val="22"/>
        </w:rPr>
        <w:fldChar w:fldCharType="end"/>
      </w:r>
    </w:p>
    <w:p w:rsidR="00751540" w:rsidRPr="00E36981" w:rsidRDefault="00751540">
      <w:pPr>
        <w:tabs>
          <w:tab w:val="left" w:pos="5670"/>
        </w:tabs>
        <w:spacing w:before="120" w:after="120" w:line="300" w:lineRule="atLeast"/>
        <w:rPr>
          <w:rFonts w:ascii="Frutiger LT 47 LightCn" w:hAnsi="Frutiger LT 47 LightCn"/>
          <w:sz w:val="22"/>
          <w:szCs w:val="22"/>
        </w:rPr>
      </w:pPr>
    </w:p>
    <w:p w:rsidR="00751540" w:rsidRPr="00E36981" w:rsidRDefault="00B729F0">
      <w:pPr>
        <w:tabs>
          <w:tab w:val="left" w:pos="5670"/>
        </w:tabs>
        <w:spacing w:before="120" w:after="120" w:line="300" w:lineRule="atLeast"/>
        <w:rPr>
          <w:rFonts w:ascii="Frutiger LT 47 LightCn" w:hAnsi="Frutiger LT 47 LightCn"/>
          <w:sz w:val="22"/>
          <w:szCs w:val="22"/>
        </w:rPr>
      </w:pPr>
      <w:r>
        <w:rPr>
          <w:rFonts w:ascii="Frutiger LT 47 LightCn" w:hAnsi="Frutiger LT 47 LightCn"/>
          <w:sz w:val="22"/>
          <w:szCs w:val="22"/>
        </w:rPr>
        <w:t>unser Gymnasium besucht</w:t>
      </w:r>
      <w:r w:rsidR="00751540" w:rsidRPr="00E36981">
        <w:rPr>
          <w:rFonts w:ascii="Frutiger LT 47 LightCn" w:hAnsi="Frutiger LT 47 LightCn"/>
          <w:sz w:val="22"/>
          <w:szCs w:val="22"/>
        </w:rPr>
        <w:t>.</w:t>
      </w:r>
      <w:r w:rsidR="00C73763">
        <w:rPr>
          <w:rFonts w:ascii="Frutiger LT 47 LightCn" w:hAnsi="Frutiger LT 47 LightCn"/>
          <w:sz w:val="22"/>
          <w:szCs w:val="22"/>
        </w:rPr>
        <w:t xml:space="preserve"> </w:t>
      </w:r>
      <w:r w:rsidR="00751540" w:rsidRPr="00E36981">
        <w:rPr>
          <w:rFonts w:ascii="Frutiger LT 47 LightCn" w:hAnsi="Frutiger LT 47 LightCn"/>
          <w:sz w:val="22"/>
          <w:szCs w:val="22"/>
        </w:rPr>
        <w:t>Vorauss</w:t>
      </w:r>
      <w:r w:rsidR="0078058B" w:rsidRPr="00E36981">
        <w:rPr>
          <w:rFonts w:ascii="Frutiger LT 47 LightCn" w:hAnsi="Frutiger LT 47 LightCn"/>
          <w:sz w:val="22"/>
          <w:szCs w:val="22"/>
        </w:rPr>
        <w:t>ichtliches Ende der Schulzeit mit Maturitätsabschluss</w:t>
      </w:r>
      <w:r w:rsidR="00751540" w:rsidRPr="00E36981">
        <w:rPr>
          <w:rFonts w:ascii="Frutiger LT 47 LightCn" w:hAnsi="Frutiger LT 47 LightCn"/>
          <w:sz w:val="22"/>
          <w:szCs w:val="22"/>
        </w:rPr>
        <w:t>:</w:t>
      </w:r>
      <w:r>
        <w:rPr>
          <w:rFonts w:ascii="Frutiger LT 47 LightCn" w:hAnsi="Frutiger LT 47 LightCn"/>
          <w:sz w:val="22"/>
          <w:szCs w:val="22"/>
        </w:rPr>
        <w:fldChar w:fldCharType="begin"/>
      </w:r>
      <w:r>
        <w:rPr>
          <w:rFonts w:ascii="Frutiger LT 47 LightCn" w:hAnsi="Frutiger LT 47 LightCn"/>
          <w:sz w:val="22"/>
          <w:szCs w:val="22"/>
        </w:rPr>
        <w:instrText xml:space="preserve"> MERGEFIELD  Schueler_Austrittsdatum  \* MERGEFORMAT </w:instrText>
      </w:r>
      <w:r>
        <w:rPr>
          <w:rFonts w:ascii="Frutiger LT 47 LightCn" w:hAnsi="Frutiger LT 47 LightCn"/>
          <w:sz w:val="22"/>
          <w:szCs w:val="22"/>
        </w:rPr>
        <w:fldChar w:fldCharType="separate"/>
      </w:r>
      <w:r>
        <w:rPr>
          <w:rFonts w:ascii="Frutiger LT 47 LightCn" w:hAnsi="Frutiger LT 47 LightCn"/>
          <w:noProof/>
          <w:sz w:val="22"/>
          <w:szCs w:val="22"/>
        </w:rPr>
        <w:t>«Schueler_Austrittsdatum»</w:t>
      </w:r>
      <w:r>
        <w:rPr>
          <w:rFonts w:ascii="Frutiger LT 47 LightCn" w:hAnsi="Frutiger LT 47 LightCn"/>
          <w:sz w:val="22"/>
          <w:szCs w:val="22"/>
        </w:rPr>
        <w:fldChar w:fldCharType="end"/>
      </w:r>
      <w:r w:rsidR="00751540" w:rsidRPr="00E36981">
        <w:rPr>
          <w:rFonts w:ascii="Frutiger LT 47 LightCn" w:hAnsi="Frutiger LT 47 LightCn"/>
          <w:sz w:val="22"/>
          <w:szCs w:val="22"/>
        </w:rPr>
        <w:t xml:space="preserve"> </w:t>
      </w:r>
    </w:p>
    <w:p w:rsidR="00751540" w:rsidRPr="00E36981" w:rsidRDefault="00751540">
      <w:pPr>
        <w:tabs>
          <w:tab w:val="left" w:pos="5670"/>
        </w:tabs>
        <w:spacing w:before="120" w:after="120" w:line="300" w:lineRule="atLeast"/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5670"/>
        </w:tabs>
        <w:spacing w:before="120" w:after="120" w:line="300" w:lineRule="atLeast"/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4820"/>
        </w:tabs>
        <w:spacing w:before="120" w:after="120" w:line="300" w:lineRule="atLeast"/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4820"/>
        </w:tabs>
        <w:rPr>
          <w:rFonts w:ascii="Frutiger LT 47 LightCn" w:hAnsi="Frutiger LT 47 LightCn"/>
          <w:sz w:val="22"/>
          <w:szCs w:val="22"/>
        </w:rPr>
      </w:pPr>
      <w:r w:rsidRPr="00E36981">
        <w:rPr>
          <w:rFonts w:ascii="Frutiger LT 47 LightCn" w:hAnsi="Frutiger LT 47 LightCn"/>
          <w:sz w:val="22"/>
          <w:szCs w:val="22"/>
        </w:rPr>
        <w:t xml:space="preserve">Kantonsschule </w:t>
      </w:r>
      <w:proofErr w:type="spellStart"/>
      <w:r w:rsidR="00DE24AE">
        <w:rPr>
          <w:rFonts w:ascii="Frutiger LT 47 LightCn" w:hAnsi="Frutiger LT 47 LightCn"/>
          <w:sz w:val="22"/>
          <w:szCs w:val="22"/>
        </w:rPr>
        <w:t>Graceland</w:t>
      </w:r>
      <w:bookmarkStart w:id="0" w:name="_GoBack"/>
      <w:bookmarkEnd w:id="0"/>
      <w:proofErr w:type="spellEnd"/>
    </w:p>
    <w:p w:rsidR="00751540" w:rsidRPr="00E36981" w:rsidRDefault="00751540">
      <w:pPr>
        <w:tabs>
          <w:tab w:val="left" w:pos="4820"/>
        </w:tabs>
        <w:rPr>
          <w:rFonts w:ascii="Frutiger LT 47 LightCn" w:hAnsi="Frutiger LT 47 LightCn"/>
          <w:sz w:val="22"/>
          <w:szCs w:val="22"/>
        </w:rPr>
      </w:pPr>
    </w:p>
    <w:p w:rsidR="00751540" w:rsidRPr="00E36981" w:rsidRDefault="00DE24AE">
      <w:pPr>
        <w:tabs>
          <w:tab w:val="left" w:pos="4820"/>
        </w:tabs>
        <w:rPr>
          <w:rFonts w:ascii="Frutiger LT 47 LightCn" w:hAnsi="Frutiger LT 47 LightCn"/>
          <w:sz w:val="22"/>
          <w:szCs w:val="22"/>
        </w:rPr>
      </w:pPr>
      <w:r>
        <w:rPr>
          <w:rFonts w:ascii="Frutiger LT 47 LightCn" w:hAnsi="Frutiger LT 47 LightCn"/>
          <w:noProof/>
          <w:sz w:val="22"/>
          <w:szCs w:val="22"/>
          <w:lang w:eastAsia="de-CH"/>
        </w:rPr>
        <w:drawing>
          <wp:inline distT="0" distB="0" distL="0" distR="0">
            <wp:extent cx="1019175" cy="1019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v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540" w:rsidRPr="00E36981">
        <w:rPr>
          <w:rFonts w:ascii="Frutiger LT 47 LightCn" w:hAnsi="Frutiger LT 47 LightCn"/>
          <w:sz w:val="22"/>
          <w:szCs w:val="22"/>
        </w:rPr>
        <w:br/>
      </w:r>
      <w:r w:rsidR="00A64998">
        <w:rPr>
          <w:rFonts w:ascii="Frutiger LT 47 LightCn" w:hAnsi="Frutiger LT 47 LightCn"/>
          <w:sz w:val="22"/>
          <w:szCs w:val="22"/>
        </w:rPr>
        <w:t>Elvis Presley</w:t>
      </w:r>
      <w:r w:rsidR="00751540" w:rsidRPr="00E36981">
        <w:rPr>
          <w:rFonts w:ascii="Frutiger LT 47 LightCn" w:hAnsi="Frutiger LT 47 LightCn"/>
          <w:sz w:val="22"/>
          <w:szCs w:val="22"/>
        </w:rPr>
        <w:t>, Rektor</w:t>
      </w:r>
    </w:p>
    <w:p w:rsidR="00751540" w:rsidRPr="00E36981" w:rsidRDefault="00751540">
      <w:pPr>
        <w:tabs>
          <w:tab w:val="left" w:pos="5670"/>
        </w:tabs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5670"/>
        </w:tabs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5670"/>
        </w:tabs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tabs>
          <w:tab w:val="left" w:pos="5103"/>
        </w:tabs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ind w:left="5103"/>
        <w:rPr>
          <w:rFonts w:ascii="Frutiger LT 47 LightCn" w:hAnsi="Frutiger LT 47 LightCn"/>
          <w:sz w:val="22"/>
          <w:szCs w:val="22"/>
        </w:rPr>
      </w:pPr>
    </w:p>
    <w:p w:rsidR="00751540" w:rsidRPr="00E36981" w:rsidRDefault="00751540">
      <w:pPr>
        <w:rPr>
          <w:rFonts w:ascii="Frutiger LT 47 LightCn" w:hAnsi="Frutiger LT 47 LightCn"/>
          <w:sz w:val="22"/>
          <w:szCs w:val="22"/>
        </w:rPr>
      </w:pPr>
    </w:p>
    <w:sectPr w:rsidR="00751540" w:rsidRPr="00E36981" w:rsidSect="00055826">
      <w:footerReference w:type="first" r:id="rId9"/>
      <w:pgSz w:w="11907" w:h="16840" w:code="9"/>
      <w:pgMar w:top="675" w:right="851" w:bottom="851" w:left="1247" w:header="720" w:footer="720" w:gutter="0"/>
      <w:paperSrc w:first="2" w:other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F6" w:rsidRDefault="00A171F6">
      <w:r>
        <w:separator/>
      </w:r>
    </w:p>
  </w:endnote>
  <w:endnote w:type="continuationSeparator" w:id="0">
    <w:p w:rsidR="00A171F6" w:rsidRDefault="00A1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65 Bold">
    <w:altName w:val="Malgun Gothic"/>
    <w:panose1 w:val="020B0803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47 LightCn">
    <w:panose1 w:val="020B04060202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E3" w:rsidRDefault="00026EE3">
    <w:pPr>
      <w:pStyle w:val="Fuzeile"/>
      <w:tabs>
        <w:tab w:val="clear" w:pos="4819"/>
        <w:tab w:val="left" w:pos="48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F6" w:rsidRDefault="00A171F6">
      <w:r>
        <w:separator/>
      </w:r>
    </w:p>
  </w:footnote>
  <w:footnote w:type="continuationSeparator" w:id="0">
    <w:p w:rsidR="00A171F6" w:rsidRDefault="00A17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36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63"/>
    <w:rsid w:val="00026EE3"/>
    <w:rsid w:val="00055826"/>
    <w:rsid w:val="00072B68"/>
    <w:rsid w:val="00090550"/>
    <w:rsid w:val="000A32F3"/>
    <w:rsid w:val="001173E7"/>
    <w:rsid w:val="001A1DCF"/>
    <w:rsid w:val="001D4F53"/>
    <w:rsid w:val="00217E41"/>
    <w:rsid w:val="00225697"/>
    <w:rsid w:val="0023306E"/>
    <w:rsid w:val="002C01FB"/>
    <w:rsid w:val="002D489A"/>
    <w:rsid w:val="00355880"/>
    <w:rsid w:val="003748C1"/>
    <w:rsid w:val="003D19B6"/>
    <w:rsid w:val="003E070D"/>
    <w:rsid w:val="00426125"/>
    <w:rsid w:val="0047685A"/>
    <w:rsid w:val="004942A2"/>
    <w:rsid w:val="004A165B"/>
    <w:rsid w:val="004B36BD"/>
    <w:rsid w:val="004B539D"/>
    <w:rsid w:val="004D624B"/>
    <w:rsid w:val="0051625A"/>
    <w:rsid w:val="00537DA0"/>
    <w:rsid w:val="00554734"/>
    <w:rsid w:val="00564F46"/>
    <w:rsid w:val="006545BA"/>
    <w:rsid w:val="006C0D3A"/>
    <w:rsid w:val="006E530E"/>
    <w:rsid w:val="00751540"/>
    <w:rsid w:val="0078058B"/>
    <w:rsid w:val="00792808"/>
    <w:rsid w:val="0079798C"/>
    <w:rsid w:val="00820EA9"/>
    <w:rsid w:val="008504D7"/>
    <w:rsid w:val="00921E1F"/>
    <w:rsid w:val="0092214D"/>
    <w:rsid w:val="00922369"/>
    <w:rsid w:val="009770C2"/>
    <w:rsid w:val="009A5D75"/>
    <w:rsid w:val="009B1EC3"/>
    <w:rsid w:val="00A171F6"/>
    <w:rsid w:val="00A2076A"/>
    <w:rsid w:val="00A6200D"/>
    <w:rsid w:val="00A64998"/>
    <w:rsid w:val="00A929A0"/>
    <w:rsid w:val="00B1132B"/>
    <w:rsid w:val="00B729F0"/>
    <w:rsid w:val="00C65ACA"/>
    <w:rsid w:val="00C73763"/>
    <w:rsid w:val="00C74F38"/>
    <w:rsid w:val="00C86698"/>
    <w:rsid w:val="00D04853"/>
    <w:rsid w:val="00D82A97"/>
    <w:rsid w:val="00DA0FCE"/>
    <w:rsid w:val="00DE24AE"/>
    <w:rsid w:val="00DF4F8F"/>
    <w:rsid w:val="00E07157"/>
    <w:rsid w:val="00E36981"/>
    <w:rsid w:val="00F86C9C"/>
    <w:rsid w:val="00FC712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framePr w:w="4854" w:h="873" w:vSpace="284" w:wrap="notBeside" w:vAnchor="page" w:hAnchor="page" w:x="1986" w:y="6805" w:anchorLock="1"/>
      <w:shd w:val="solid" w:color="FFFFFF" w:fill="FFFFFF"/>
      <w:outlineLvl w:val="0"/>
    </w:pPr>
    <w:rPr>
      <w:rFonts w:ascii="Frutiger LT 65 Bold" w:hAnsi="Frutiger LT 65 Bold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Sprechblasentext">
    <w:name w:val="Balloon Text"/>
    <w:basedOn w:val="Standard"/>
    <w:link w:val="SprechblasentextZchn"/>
    <w:rsid w:val="00C737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763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framePr w:w="4854" w:h="873" w:vSpace="284" w:wrap="notBeside" w:vAnchor="page" w:hAnchor="page" w:x="1986" w:y="6805" w:anchorLock="1"/>
      <w:shd w:val="solid" w:color="FFFFFF" w:fill="FFFFFF"/>
      <w:outlineLvl w:val="0"/>
    </w:pPr>
    <w:rPr>
      <w:rFonts w:ascii="Frutiger LT 65 Bold" w:hAnsi="Frutiger LT 65 Bold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styleId="Sprechblasentext">
    <w:name w:val="Balloon Text"/>
    <w:basedOn w:val="Standard"/>
    <w:link w:val="SprechblasentextZchn"/>
    <w:rsid w:val="00C737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763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atenaustausch\Best&#228;tig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766D3-6877-4D7E-A0CB-A8D15B98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Bestätigung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 der Luberzen 34, 8902 Urdorf</vt:lpstr>
    </vt:vector>
  </TitlesOfParts>
  <Company>Erziehungsdirektion Kt. ZH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der Luberzen 34, 8902 Urdorf</dc:title>
  <dc:subject/>
  <dc:creator>Isabelle Kohler</dc:creator>
  <cp:keywords/>
  <cp:lastModifiedBy>Simon Sharp</cp:lastModifiedBy>
  <cp:revision>7</cp:revision>
  <cp:lastPrinted>2014-03-10T12:48:00Z</cp:lastPrinted>
  <dcterms:created xsi:type="dcterms:W3CDTF">2014-04-24T15:04:00Z</dcterms:created>
  <dcterms:modified xsi:type="dcterms:W3CDTF">2018-05-31T09:01:00Z</dcterms:modified>
</cp:coreProperties>
</file>